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EDE7" w14:textId="77777777" w:rsidR="00CC4689" w:rsidRDefault="006B370E">
      <w:pPr>
        <w:pStyle w:val="Standard"/>
      </w:pPr>
      <w:r>
        <w:t xml:space="preserve">                                        USER STORY</w:t>
      </w:r>
    </w:p>
    <w:p w14:paraId="6F11EDE8" w14:textId="77777777" w:rsidR="00CC4689" w:rsidRDefault="00CC4689">
      <w:pPr>
        <w:pStyle w:val="Standard"/>
      </w:pPr>
    </w:p>
    <w:p w14:paraId="6F11EDE9" w14:textId="77777777" w:rsidR="00CC4689" w:rsidRDefault="006B370E">
      <w:pPr>
        <w:pStyle w:val="Standard"/>
      </w:pPr>
      <w:r>
        <w:t xml:space="preserve">As a geography student I want to use the population census map apps to create communication with social contact, within a specific area and persons who has the same </w:t>
      </w:r>
      <w:r>
        <w:t xml:space="preserve">attributes. This include searching for specific amenities within a community population. This will enable me so that I </w:t>
      </w:r>
      <w:proofErr w:type="gramStart"/>
      <w:r>
        <w:t>can  view</w:t>
      </w:r>
      <w:proofErr w:type="gramEnd"/>
      <w:r>
        <w:t xml:space="preserve"> a list of all the students in my specific field to share information and research. Therefore, this will enable me to utilize th</w:t>
      </w:r>
      <w:r>
        <w:t>e features.</w:t>
      </w:r>
    </w:p>
    <w:p w14:paraId="6F11EDEA" w14:textId="77777777" w:rsidR="00CC4689" w:rsidRDefault="00CC4689">
      <w:pPr>
        <w:pStyle w:val="Standard"/>
      </w:pPr>
    </w:p>
    <w:p w14:paraId="6F11EDEB" w14:textId="77777777" w:rsidR="00CC4689" w:rsidRDefault="00CC4689">
      <w:pPr>
        <w:pStyle w:val="Standard"/>
      </w:pPr>
    </w:p>
    <w:p w14:paraId="6F11EDEC" w14:textId="77777777" w:rsidR="00CC4689" w:rsidRDefault="006B370E">
      <w:pPr>
        <w:pStyle w:val="Standard"/>
      </w:pPr>
      <w:r>
        <w:t>ACCEPTANCE CRITERIA</w:t>
      </w:r>
    </w:p>
    <w:p w14:paraId="6F11EDED" w14:textId="77777777" w:rsidR="00CC4689" w:rsidRDefault="006B370E">
      <w:pPr>
        <w:pStyle w:val="Standard"/>
      </w:pPr>
      <w:r>
        <w:t>As a User, I want to save and make changes, so that anyone else can see these changes.</w:t>
      </w:r>
    </w:p>
    <w:p w14:paraId="6F11EDF1" w14:textId="251A4C52" w:rsidR="00CC4689" w:rsidRDefault="006B370E">
      <w:pPr>
        <w:pStyle w:val="Standard"/>
      </w:pPr>
      <w:r>
        <w:t>As a User, I want to list reports on countries so that I can view information on different countries.</w:t>
      </w:r>
    </w:p>
    <w:p w14:paraId="6F11EDF2" w14:textId="77777777" w:rsidR="00CC4689" w:rsidRDefault="006B370E">
      <w:pPr>
        <w:pStyle w:val="Standard"/>
      </w:pPr>
      <w:r>
        <w:t>This is achievable when the ch</w:t>
      </w:r>
      <w:r>
        <w:t>aracteristics on the apps are verified, valid and authorized, which include registration to gain access.</w:t>
      </w:r>
    </w:p>
    <w:p w14:paraId="6F11EDF3" w14:textId="77777777" w:rsidR="00CC4689" w:rsidRDefault="006B370E">
      <w:pPr>
        <w:pStyle w:val="Standard"/>
      </w:pPr>
      <w:r>
        <w:t>Ensure persons gain access easily to the registration.</w:t>
      </w:r>
    </w:p>
    <w:p w14:paraId="6F11EDF4" w14:textId="77777777" w:rsidR="00CC4689" w:rsidRDefault="006B370E">
      <w:pPr>
        <w:pStyle w:val="Standard"/>
      </w:pPr>
      <w:r>
        <w:t xml:space="preserve">This is achievable when the apps is effortless, concise and </w:t>
      </w:r>
      <w:proofErr w:type="gramStart"/>
      <w:r>
        <w:t>meaningful  to</w:t>
      </w:r>
      <w:proofErr w:type="gramEnd"/>
      <w:r>
        <w:t xml:space="preserve"> use.</w:t>
      </w:r>
    </w:p>
    <w:p w14:paraId="6F11EDF5" w14:textId="77777777" w:rsidR="00CC4689" w:rsidRDefault="006B370E">
      <w:pPr>
        <w:pStyle w:val="Standard"/>
      </w:pPr>
      <w:r>
        <w:t>This is achievab</w:t>
      </w:r>
      <w:r>
        <w:t>le when the user has completed the online registration successfully.</w:t>
      </w:r>
    </w:p>
    <w:p w14:paraId="6F11EDF6" w14:textId="77777777" w:rsidR="00CC4689" w:rsidRDefault="006B370E">
      <w:pPr>
        <w:pStyle w:val="Standard"/>
      </w:pPr>
      <w:r>
        <w:t xml:space="preserve">This is achievable when the user’s </w:t>
      </w:r>
      <w:proofErr w:type="gramStart"/>
      <w:r>
        <w:t>information  details</w:t>
      </w:r>
      <w:proofErr w:type="gramEnd"/>
      <w:r>
        <w:t xml:space="preserve"> are verified.</w:t>
      </w:r>
    </w:p>
    <w:p w14:paraId="6F11EDF7" w14:textId="77777777" w:rsidR="00CC4689" w:rsidRDefault="006B370E">
      <w:pPr>
        <w:pStyle w:val="Standard"/>
      </w:pPr>
      <w:r>
        <w:t>This is achievable when the users download the apps successfully.</w:t>
      </w:r>
    </w:p>
    <w:p w14:paraId="6F11EDF8" w14:textId="77777777" w:rsidR="00CC4689" w:rsidRDefault="006B370E">
      <w:pPr>
        <w:pStyle w:val="Standard"/>
      </w:pPr>
      <w:r>
        <w:t xml:space="preserve">This is achievable when the user </w:t>
      </w:r>
      <w:proofErr w:type="gramStart"/>
      <w:r>
        <w:t>click</w:t>
      </w:r>
      <w:proofErr w:type="gramEnd"/>
      <w:r>
        <w:t xml:space="preserve"> on </w:t>
      </w:r>
      <w:r>
        <w:t>‘accept cookies’ for terms and condition.</w:t>
      </w:r>
    </w:p>
    <w:p w14:paraId="6F11EDF9" w14:textId="77777777" w:rsidR="00CC4689" w:rsidRDefault="006B370E">
      <w:pPr>
        <w:pStyle w:val="Standard"/>
      </w:pPr>
      <w:r>
        <w:t xml:space="preserve">This is achievable when feedbacks are </w:t>
      </w:r>
      <w:proofErr w:type="gramStart"/>
      <w:r>
        <w:t>utilize</w:t>
      </w:r>
      <w:proofErr w:type="gramEnd"/>
      <w:r>
        <w:t xml:space="preserve"> to understand the additional features the user requires from the apps and their pain points.</w:t>
      </w:r>
    </w:p>
    <w:p w14:paraId="6F11EDFA" w14:textId="1DFF5997" w:rsidR="00CC4689" w:rsidRDefault="006B370E">
      <w:pPr>
        <w:pStyle w:val="Standard"/>
      </w:pPr>
      <w:r>
        <w:t xml:space="preserve">This is achievable when the user </w:t>
      </w:r>
      <w:r w:rsidR="0098703C">
        <w:t>i</w:t>
      </w:r>
      <w:r>
        <w:t xml:space="preserve">s able to select his/her social contact </w:t>
      </w:r>
      <w:r>
        <w:t>and communication successfully.</w:t>
      </w:r>
    </w:p>
    <w:p w14:paraId="6F11EDFB" w14:textId="77777777" w:rsidR="00CC4689" w:rsidRDefault="006B370E">
      <w:pPr>
        <w:pStyle w:val="Standard"/>
      </w:pPr>
      <w:r>
        <w:t xml:space="preserve">This is achievable when the user </w:t>
      </w:r>
      <w:proofErr w:type="gramStart"/>
      <w:r>
        <w:t>can  select</w:t>
      </w:r>
      <w:proofErr w:type="gramEnd"/>
      <w:r>
        <w:t xml:space="preserve"> the country or region  which will show  the population in different countries and within a specific location.</w:t>
      </w:r>
    </w:p>
    <w:p w14:paraId="6F11EDFC" w14:textId="77777777" w:rsidR="00CC4689" w:rsidRDefault="006B370E">
      <w:pPr>
        <w:pStyle w:val="Standard"/>
      </w:pPr>
      <w:r>
        <w:t xml:space="preserve">This is achievable when the user has the </w:t>
      </w:r>
      <w:proofErr w:type="gramStart"/>
      <w:r>
        <w:t>capability  to</w:t>
      </w:r>
      <w:proofErr w:type="gramEnd"/>
      <w:r>
        <w:t xml:space="preserve"> navigate thro</w:t>
      </w:r>
      <w:r>
        <w:t>ughout the apps and has options .</w:t>
      </w:r>
    </w:p>
    <w:p w14:paraId="6F11EDFD" w14:textId="77777777" w:rsidR="00CC4689" w:rsidRDefault="006B370E">
      <w:pPr>
        <w:pStyle w:val="Standard"/>
      </w:pPr>
      <w:r>
        <w:t>This is achievable when the design is easy to understand which include the users interface components.</w:t>
      </w:r>
    </w:p>
    <w:p w14:paraId="6F11EDFE" w14:textId="77777777" w:rsidR="00CC4689" w:rsidRDefault="006B370E">
      <w:pPr>
        <w:pStyle w:val="Standard"/>
      </w:pPr>
      <w:r>
        <w:t>This is achievable when the user completes the mandatory fields.</w:t>
      </w:r>
    </w:p>
    <w:p w14:paraId="6F11EDFF" w14:textId="77777777" w:rsidR="00CC4689" w:rsidRDefault="006B370E">
      <w:pPr>
        <w:pStyle w:val="Standard"/>
      </w:pPr>
      <w:r>
        <w:t xml:space="preserve"> This is achievable when the user identity is protecte</w:t>
      </w:r>
      <w:r>
        <w:t>d against unsolicited digital communication or malware.</w:t>
      </w:r>
    </w:p>
    <w:p w14:paraId="6F11EE00" w14:textId="77777777" w:rsidR="00CC4689" w:rsidRDefault="006B370E">
      <w:pPr>
        <w:pStyle w:val="Standard"/>
      </w:pPr>
      <w:r>
        <w:t>This is achievable when the user has his/her unique identity protected.</w:t>
      </w:r>
    </w:p>
    <w:p w14:paraId="6F11EE01" w14:textId="77777777" w:rsidR="00CC4689" w:rsidRDefault="006B370E">
      <w:pPr>
        <w:pStyle w:val="Standard"/>
      </w:pPr>
      <w:r>
        <w:t xml:space="preserve">This is completed when the user is able to comprehend and internalize the apps and ensure it meet the </w:t>
      </w:r>
      <w:proofErr w:type="gramStart"/>
      <w:r>
        <w:t>users</w:t>
      </w:r>
      <w:proofErr w:type="gramEnd"/>
      <w:r>
        <w:t xml:space="preserve"> expectations.</w:t>
      </w:r>
    </w:p>
    <w:p w14:paraId="6F11EE02" w14:textId="77777777" w:rsidR="00CC4689" w:rsidRDefault="00CC4689">
      <w:pPr>
        <w:pStyle w:val="Standard"/>
      </w:pPr>
    </w:p>
    <w:p w14:paraId="6F11EE03" w14:textId="77777777" w:rsidR="00CC4689" w:rsidRDefault="006B370E">
      <w:pPr>
        <w:pStyle w:val="Standard"/>
      </w:pPr>
      <w:r>
        <w:t xml:space="preserve"> </w:t>
      </w:r>
    </w:p>
    <w:p w14:paraId="6F11EE04" w14:textId="77777777" w:rsidR="00CC4689" w:rsidRDefault="00CC4689">
      <w:pPr>
        <w:pStyle w:val="Standard"/>
      </w:pPr>
    </w:p>
    <w:p w14:paraId="6F11EE05" w14:textId="77777777" w:rsidR="00CC4689" w:rsidRDefault="00CC4689">
      <w:pPr>
        <w:pStyle w:val="Standard"/>
      </w:pPr>
    </w:p>
    <w:p w14:paraId="6F11EE06" w14:textId="77777777" w:rsidR="00CC4689" w:rsidRDefault="00CC4689">
      <w:pPr>
        <w:pStyle w:val="Standard"/>
      </w:pPr>
    </w:p>
    <w:p w14:paraId="6F11EE07" w14:textId="77777777" w:rsidR="00CC4689" w:rsidRDefault="00CC4689">
      <w:pPr>
        <w:pStyle w:val="Standard"/>
      </w:pPr>
    </w:p>
    <w:p w14:paraId="6F11EE08" w14:textId="77777777" w:rsidR="00CC4689" w:rsidRDefault="006B370E">
      <w:pPr>
        <w:pStyle w:val="Standard"/>
      </w:pPr>
      <w:r>
        <w:t xml:space="preserve"> </w:t>
      </w:r>
    </w:p>
    <w:sectPr w:rsidR="00CC46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EDEB" w14:textId="77777777" w:rsidR="00000000" w:rsidRDefault="006B370E">
      <w:r>
        <w:separator/>
      </w:r>
    </w:p>
  </w:endnote>
  <w:endnote w:type="continuationSeparator" w:id="0">
    <w:p w14:paraId="6F11EDED" w14:textId="77777777" w:rsidR="00000000" w:rsidRDefault="006B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WenQuanYi Zen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EDE7" w14:textId="77777777" w:rsidR="00000000" w:rsidRDefault="006B370E">
      <w:r>
        <w:rPr>
          <w:color w:val="000000"/>
        </w:rPr>
        <w:separator/>
      </w:r>
    </w:p>
  </w:footnote>
  <w:footnote w:type="continuationSeparator" w:id="0">
    <w:p w14:paraId="6F11EDE9" w14:textId="77777777" w:rsidR="00000000" w:rsidRDefault="006B3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4689"/>
    <w:rsid w:val="006B370E"/>
    <w:rsid w:val="0098703C"/>
    <w:rsid w:val="00C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EDE7"/>
  <w15:docId w15:val="{FFFC497C-F8C9-45A9-9B1E-F87B2B00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Tahj Tahiti Johnson (Student)</cp:lastModifiedBy>
  <cp:revision>2</cp:revision>
  <dcterms:created xsi:type="dcterms:W3CDTF">2023-03-10T14:20:00Z</dcterms:created>
  <dcterms:modified xsi:type="dcterms:W3CDTF">2023-03-10T14:20:00Z</dcterms:modified>
</cp:coreProperties>
</file>